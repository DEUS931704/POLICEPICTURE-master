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157"/>
        <w:gridCol w:w="23"/>
        <w:gridCol w:w="276"/>
        <w:gridCol w:w="444"/>
        <w:gridCol w:w="1081"/>
        <w:gridCol w:w="359"/>
        <w:gridCol w:w="541"/>
        <w:gridCol w:w="539"/>
        <w:gridCol w:w="720"/>
        <w:gridCol w:w="2881"/>
        <w:gridCol w:w="720"/>
        <w:gridCol w:w="1435"/>
      </w:tblGrid>
      <w:tr w:rsidR="005B523D" w:rsidTr="00F92BEC">
        <w:trPr>
          <w:cantSplit/>
          <w:trHeight w:val="223"/>
        </w:trPr>
        <w:tc>
          <w:tcPr>
            <w:tcW w:w="74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0"/>
              </w:rPr>
              <w:t>案號</w:t>
            </w:r>
          </w:p>
        </w:tc>
        <w:tc>
          <w:tcPr>
            <w:tcW w:w="456" w:type="dxa"/>
            <w:gridSpan w:val="3"/>
            <w:tcBorders>
              <w:top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0056C5">
              <w:rPr>
                <w:rFonts w:ascii="標楷體" w:eastAsia="標楷體" w:hAnsi="標楷體" w:hint="eastAsia"/>
                <w:szCs w:val="20"/>
              </w:rPr>
              <w:t>年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0056C5">
              <w:rPr>
                <w:rFonts w:ascii="標楷體" w:eastAsia="標楷體" w:hAnsi="標楷體" w:hint="eastAsia"/>
                <w:szCs w:val="20"/>
              </w:rPr>
              <w:t>月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0056C5">
              <w:rPr>
                <w:rFonts w:ascii="標楷體" w:eastAsia="標楷體" w:hAnsi="標楷體" w:hint="eastAsia"/>
                <w:szCs w:val="20"/>
              </w:rPr>
              <w:t>單位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0056C5">
              <w:rPr>
                <w:rFonts w:ascii="標楷體" w:eastAsia="標楷體" w:hAnsi="標楷體" w:hint="eastAsia"/>
                <w:szCs w:val="20"/>
              </w:rPr>
              <w:t>案次編號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Cs w:val="22"/>
              </w:rPr>
              <w:t>案由</w:t>
            </w:r>
          </w:p>
        </w:tc>
        <w:tc>
          <w:tcPr>
            <w:tcW w:w="5036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both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/>
                <w:sz w:val="20"/>
                <w:szCs w:val="22"/>
              </w:rPr>
              <w:t>%%CASE%%</w:t>
            </w:r>
          </w:p>
        </w:tc>
      </w:tr>
      <w:tr w:rsidR="005B523D" w:rsidTr="00F92BEC">
        <w:trPr>
          <w:cantSplit/>
          <w:trHeight w:val="682"/>
        </w:trPr>
        <w:tc>
          <w:tcPr>
            <w:tcW w:w="74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56" w:type="dxa"/>
            <w:gridSpan w:val="3"/>
            <w:tcBorders>
              <w:bottom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44" w:type="dxa"/>
            <w:tcBorders>
              <w:bottom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056C5">
              <w:rPr>
                <w:rFonts w:ascii="標楷體" w:eastAsia="標楷體" w:hAnsi="標楷體"/>
                <w:sz w:val="20"/>
                <w:szCs w:val="20"/>
              </w:rPr>
              <w:t>%%UNIT%%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38013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D" w:rsidRPr="009A4439" w:rsidRDefault="005B523D" w:rsidP="0038013E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5036" w:type="dxa"/>
            <w:gridSpan w:val="3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D" w:rsidRPr="009A4439" w:rsidRDefault="005B523D" w:rsidP="0038013E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5B523D" w:rsidTr="00F92BEC">
        <w:trPr>
          <w:trHeight w:hRule="exact" w:val="5953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523D" w:rsidRPr="008E3E59" w:rsidRDefault="008E3E59" w:rsidP="008E3E59">
            <w:pPr>
              <w:jc w:val="both"/>
              <w:rPr>
                <w:rFonts w:ascii="標楷體" w:eastAsia="標楷體" w:hAnsi="標楷體"/>
              </w:rPr>
            </w:pPr>
            <w:r>
              <w:t>%%PICTURE%%</w:t>
            </w:r>
          </w:p>
        </w:tc>
      </w:tr>
      <w:tr w:rsidR="005B523D" w:rsidTr="0038013E">
        <w:trPr>
          <w:trHeight w:val="606"/>
        </w:trPr>
        <w:tc>
          <w:tcPr>
            <w:tcW w:w="927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攝影時間</w:t>
            </w:r>
          </w:p>
        </w:tc>
        <w:tc>
          <w:tcPr>
            <w:tcW w:w="180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/>
                <w:sz w:val="20"/>
                <w:szCs w:val="22"/>
              </w:rPr>
              <w:t>%%TIME%%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攝影地點</w:t>
            </w:r>
          </w:p>
        </w:tc>
        <w:tc>
          <w:tcPr>
            <w:tcW w:w="4140" w:type="dxa"/>
            <w:gridSpan w:val="3"/>
            <w:tcBorders>
              <w:bottom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%ADDRESS%%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攝影人</w:t>
            </w:r>
          </w:p>
        </w:tc>
        <w:tc>
          <w:tcPr>
            <w:tcW w:w="14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%NAME%%</w:t>
            </w:r>
          </w:p>
        </w:tc>
      </w:tr>
      <w:tr w:rsidR="005B523D" w:rsidTr="0038013E">
        <w:trPr>
          <w:trHeight w:val="377"/>
        </w:trPr>
        <w:tc>
          <w:tcPr>
            <w:tcW w:w="927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0056C5">
              <w:rPr>
                <w:rFonts w:ascii="標楷體" w:eastAsia="標楷體" w:hAnsi="標楷體" w:hint="eastAsia"/>
                <w:szCs w:val="22"/>
              </w:rPr>
              <w:t>說明</w:t>
            </w:r>
          </w:p>
        </w:tc>
        <w:tc>
          <w:tcPr>
            <w:tcW w:w="8996" w:type="dxa"/>
            <w:gridSpan w:val="10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523D" w:rsidRPr="000056C5" w:rsidRDefault="00BC35C6" w:rsidP="009A4439">
            <w:pPr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Description</w:t>
            </w: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%%</w:t>
            </w:r>
          </w:p>
        </w:tc>
      </w:tr>
      <w:tr w:rsidR="005B523D" w:rsidTr="00F92BEC">
        <w:trPr>
          <w:trHeight w:hRule="exact" w:val="5953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523D" w:rsidRPr="008E3E59" w:rsidRDefault="008E3E59" w:rsidP="008E3E59">
            <w:pPr>
              <w:jc w:val="both"/>
              <w:rPr>
                <w:rFonts w:ascii="標楷體" w:eastAsia="標楷體" w:hAnsi="標楷體"/>
              </w:rPr>
            </w:pPr>
            <w:r>
              <w:t>%%PICTURE%%</w:t>
            </w:r>
          </w:p>
        </w:tc>
      </w:tr>
      <w:tr w:rsidR="005B523D" w:rsidTr="0038013E">
        <w:trPr>
          <w:trHeight w:val="557"/>
        </w:trPr>
        <w:tc>
          <w:tcPr>
            <w:tcW w:w="90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攝影時間</w:t>
            </w:r>
          </w:p>
        </w:tc>
        <w:tc>
          <w:tcPr>
            <w:tcW w:w="1824" w:type="dxa"/>
            <w:gridSpan w:val="4"/>
            <w:tcBorders>
              <w:left w:val="single" w:sz="4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/>
                <w:sz w:val="20"/>
                <w:szCs w:val="22"/>
              </w:rPr>
              <w:t>%%TIME%%</w:t>
            </w:r>
          </w:p>
        </w:tc>
        <w:tc>
          <w:tcPr>
            <w:tcW w:w="900" w:type="dxa"/>
            <w:gridSpan w:val="2"/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攝影地點</w:t>
            </w:r>
          </w:p>
        </w:tc>
        <w:tc>
          <w:tcPr>
            <w:tcW w:w="4140" w:type="dxa"/>
            <w:gridSpan w:val="3"/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%ADDRESS%%</w:t>
            </w:r>
          </w:p>
        </w:tc>
        <w:tc>
          <w:tcPr>
            <w:tcW w:w="720" w:type="dxa"/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2"/>
                <w:szCs w:val="22"/>
              </w:rPr>
              <w:t>攝影人</w:t>
            </w:r>
          </w:p>
        </w:tc>
        <w:tc>
          <w:tcPr>
            <w:tcW w:w="1435" w:type="dxa"/>
            <w:tcBorders>
              <w:right w:val="single" w:sz="12" w:space="0" w:color="auto"/>
            </w:tcBorders>
            <w:vAlign w:val="center"/>
          </w:tcPr>
          <w:p w:rsidR="005B523D" w:rsidRPr="000056C5" w:rsidRDefault="005B523D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%NAME%%</w:t>
            </w:r>
          </w:p>
        </w:tc>
      </w:tr>
      <w:tr w:rsidR="00BC35C6" w:rsidTr="0038013E">
        <w:trPr>
          <w:trHeight w:val="391"/>
        </w:trPr>
        <w:tc>
          <w:tcPr>
            <w:tcW w:w="90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35C6" w:rsidRPr="000056C5" w:rsidRDefault="00BC35C6" w:rsidP="009A4439">
            <w:pPr>
              <w:jc w:val="center"/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Cs w:val="22"/>
              </w:rPr>
              <w:t>說明</w:t>
            </w:r>
          </w:p>
        </w:tc>
        <w:tc>
          <w:tcPr>
            <w:tcW w:w="9019" w:type="dxa"/>
            <w:gridSpan w:val="11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35C6" w:rsidRPr="000056C5" w:rsidRDefault="00BC35C6" w:rsidP="009A4439">
            <w:pPr>
              <w:rPr>
                <w:rFonts w:ascii="標楷體" w:eastAsia="標楷體" w:hAnsi="標楷體"/>
                <w:sz w:val="20"/>
                <w:szCs w:val="22"/>
              </w:rPr>
            </w:pP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%%</w:t>
            </w:r>
            <w:r w:rsidRPr="000056C5">
              <w:rPr>
                <w:rFonts w:ascii="標楷體" w:eastAsia="標楷體" w:hAnsi="標楷體"/>
                <w:sz w:val="20"/>
                <w:szCs w:val="22"/>
              </w:rPr>
              <w:t>Description</w:t>
            </w:r>
            <w:r w:rsidRPr="000056C5">
              <w:rPr>
                <w:rFonts w:ascii="標楷體" w:eastAsia="標楷體" w:hAnsi="標楷體" w:hint="eastAsia"/>
                <w:sz w:val="20"/>
                <w:szCs w:val="22"/>
              </w:rPr>
              <w:t>%%</w:t>
            </w:r>
          </w:p>
        </w:tc>
      </w:tr>
    </w:tbl>
    <w:p w:rsidR="005A31C7" w:rsidRPr="0061412B" w:rsidRDefault="005A31C7" w:rsidP="0061412B">
      <w:pPr>
        <w:snapToGrid w:val="0"/>
        <w:rPr>
          <w:rFonts w:hint="eastAsia"/>
          <w:sz w:val="2"/>
        </w:rPr>
      </w:pPr>
      <w:bookmarkStart w:id="0" w:name="_GoBack"/>
      <w:bookmarkEnd w:id="0"/>
    </w:p>
    <w:sectPr w:rsidR="005A31C7" w:rsidRPr="0061412B" w:rsidSect="00CD027E">
      <w:headerReference w:type="default" r:id="rId7"/>
      <w:footerReference w:type="default" r:id="rId8"/>
      <w:pgSz w:w="11906" w:h="16838" w:code="9"/>
      <w:pgMar w:top="640" w:right="794" w:bottom="540" w:left="1418" w:header="360" w:footer="2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C3" w:rsidRDefault="00CB07C3">
      <w:r>
        <w:separator/>
      </w:r>
    </w:p>
  </w:endnote>
  <w:endnote w:type="continuationSeparator" w:id="0">
    <w:p w:rsidR="00CB07C3" w:rsidRDefault="00CB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D4" w:rsidRPr="0098162A" w:rsidRDefault="00974BD4" w:rsidP="00955720">
    <w:pPr>
      <w:pStyle w:val="a4"/>
      <w:ind w:right="400"/>
      <w:jc w:val="right"/>
      <w:rPr>
        <w:rFonts w:ascii="標楷體" w:eastAsia="標楷體" w:hAnsi="標楷體"/>
      </w:rPr>
    </w:pPr>
    <w:r w:rsidRPr="0098162A">
      <w:rPr>
        <w:rFonts w:ascii="標楷體" w:eastAsia="標楷體" w:hAnsi="標楷體" w:hint="eastAsia"/>
        <w:kern w:val="0"/>
      </w:rPr>
      <w:t xml:space="preserve">第 </w:t>
    </w:r>
    <w:r w:rsidRPr="0098162A">
      <w:rPr>
        <w:rFonts w:ascii="標楷體" w:eastAsia="標楷體" w:hAnsi="標楷體"/>
        <w:kern w:val="0"/>
      </w:rPr>
      <w:fldChar w:fldCharType="begin"/>
    </w:r>
    <w:r w:rsidRPr="0098162A">
      <w:rPr>
        <w:rFonts w:ascii="標楷體" w:eastAsia="標楷體" w:hAnsi="標楷體"/>
        <w:kern w:val="0"/>
      </w:rPr>
      <w:instrText xml:space="preserve"> PAGE </w:instrText>
    </w:r>
    <w:r w:rsidRPr="0098162A">
      <w:rPr>
        <w:rFonts w:ascii="標楷體" w:eastAsia="標楷體" w:hAnsi="標楷體"/>
        <w:kern w:val="0"/>
      </w:rPr>
      <w:fldChar w:fldCharType="separate"/>
    </w:r>
    <w:r w:rsidR="0061412B">
      <w:rPr>
        <w:rFonts w:ascii="標楷體" w:eastAsia="標楷體" w:hAnsi="標楷體"/>
        <w:noProof/>
        <w:kern w:val="0"/>
      </w:rPr>
      <w:t>1</w:t>
    </w:r>
    <w:r w:rsidRPr="0098162A">
      <w:rPr>
        <w:rFonts w:ascii="標楷體" w:eastAsia="標楷體" w:hAnsi="標楷體"/>
        <w:kern w:val="0"/>
      </w:rPr>
      <w:fldChar w:fldCharType="end"/>
    </w:r>
    <w:r w:rsidRPr="0098162A">
      <w:rPr>
        <w:rFonts w:ascii="標楷體" w:eastAsia="標楷體" w:hAnsi="標楷體" w:hint="eastAsia"/>
        <w:kern w:val="0"/>
      </w:rPr>
      <w:t xml:space="preserve"> 頁，共 </w:t>
    </w:r>
    <w:r w:rsidRPr="0098162A">
      <w:rPr>
        <w:rFonts w:ascii="標楷體" w:eastAsia="標楷體" w:hAnsi="標楷體"/>
        <w:kern w:val="0"/>
      </w:rPr>
      <w:fldChar w:fldCharType="begin"/>
    </w:r>
    <w:r w:rsidRPr="0098162A">
      <w:rPr>
        <w:rFonts w:ascii="標楷體" w:eastAsia="標楷體" w:hAnsi="標楷體"/>
        <w:kern w:val="0"/>
      </w:rPr>
      <w:instrText xml:space="preserve"> NUMPAGES </w:instrText>
    </w:r>
    <w:r w:rsidRPr="0098162A">
      <w:rPr>
        <w:rFonts w:ascii="標楷體" w:eastAsia="標楷體" w:hAnsi="標楷體"/>
        <w:kern w:val="0"/>
      </w:rPr>
      <w:fldChar w:fldCharType="separate"/>
    </w:r>
    <w:r w:rsidR="0061412B">
      <w:rPr>
        <w:rFonts w:ascii="標楷體" w:eastAsia="標楷體" w:hAnsi="標楷體"/>
        <w:noProof/>
        <w:kern w:val="0"/>
      </w:rPr>
      <w:t>1</w:t>
    </w:r>
    <w:r w:rsidRPr="0098162A">
      <w:rPr>
        <w:rFonts w:ascii="標楷體" w:eastAsia="標楷體" w:hAnsi="標楷體"/>
        <w:kern w:val="0"/>
      </w:rPr>
      <w:fldChar w:fldCharType="end"/>
    </w:r>
    <w:r w:rsidRPr="0098162A">
      <w:rPr>
        <w:rFonts w:ascii="標楷體" w:eastAsia="標楷體" w:hAnsi="標楷體" w:hint="eastAsia"/>
        <w:kern w:val="0"/>
      </w:rPr>
      <w:t xml:space="preserve"> 頁</w:t>
    </w:r>
    <w:r w:rsidR="0098162A">
      <w:rPr>
        <w:rFonts w:ascii="標楷體" w:eastAsia="標楷體" w:hAnsi="標楷體" w:hint="eastAsia"/>
        <w:kern w:val="0"/>
      </w:rPr>
      <w:t xml:space="preserve">      </w:t>
    </w:r>
    <w:r w:rsidR="000D5B60">
      <w:rPr>
        <w:rFonts w:ascii="標楷體" w:eastAsia="標楷體" w:hAnsi="標楷體" w:hint="eastAsia"/>
        <w:kern w:val="0"/>
      </w:rPr>
      <w:t xml:space="preserve">        </w:t>
    </w:r>
    <w:r w:rsidR="00955720">
      <w:rPr>
        <w:rFonts w:ascii="標楷體" w:eastAsia="標楷體" w:hAnsi="標楷體" w:hint="eastAsia"/>
        <w:kern w:val="0"/>
      </w:rPr>
      <w:t xml:space="preserve">     </w:t>
    </w:r>
    <w:r w:rsidR="0098162A">
      <w:rPr>
        <w:rFonts w:ascii="標楷體" w:eastAsia="標楷體" w:hAnsi="標楷體" w:hint="eastAsia"/>
        <w:kern w:val="0"/>
      </w:rPr>
      <w:t xml:space="preserve">     </w:t>
    </w:r>
    <w:r w:rsidR="000D5B60" w:rsidRPr="000D5B60">
      <w:rPr>
        <w:rFonts w:ascii="標楷體" w:eastAsia="標楷體" w:hAnsi="標楷體" w:hint="eastAsia"/>
        <w:kern w:val="0"/>
      </w:rPr>
      <w:t>新竹市警察局</w:t>
    </w:r>
    <w:r w:rsidR="00143F91">
      <w:rPr>
        <w:rFonts w:ascii="標楷體" w:eastAsia="標楷體" w:hAnsi="標楷體"/>
        <w:kern w:val="0"/>
      </w:rPr>
      <w:t>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C3" w:rsidRDefault="00CB07C3">
      <w:r>
        <w:separator/>
      </w:r>
    </w:p>
  </w:footnote>
  <w:footnote w:type="continuationSeparator" w:id="0">
    <w:p w:rsidR="00CB07C3" w:rsidRDefault="00CB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C7" w:rsidRDefault="005A31C7" w:rsidP="005A31C7">
    <w:pPr>
      <w:pStyle w:val="a3"/>
      <w:ind w:leftChars="525" w:left="1260" w:rightChars="439" w:right="1054"/>
      <w:jc w:val="distribute"/>
    </w:pPr>
    <w:r>
      <w:rPr>
        <w:rFonts w:ascii="標楷體" w:eastAsia="標楷體" w:hAnsi="標楷體" w:hint="eastAsia"/>
        <w:sz w:val="40"/>
      </w:rPr>
      <w:t>刑案現場照片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76E"/>
    <w:multiLevelType w:val="hybridMultilevel"/>
    <w:tmpl w:val="DBBA0490"/>
    <w:lvl w:ilvl="0" w:tplc="14DCA2BE">
      <w:start w:val="1"/>
      <w:numFmt w:val="decimalZero"/>
      <w:lvlText w:val="編號（%1）"/>
      <w:lvlJc w:val="left"/>
      <w:pPr>
        <w:tabs>
          <w:tab w:val="num" w:pos="284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CCD30EB"/>
    <w:multiLevelType w:val="multilevel"/>
    <w:tmpl w:val="89A277DA"/>
    <w:lvl w:ilvl="0">
      <w:start w:val="1"/>
      <w:numFmt w:val="decimalZero"/>
      <w:lvlText w:val="%1"/>
      <w:lvlJc w:val="left"/>
      <w:pPr>
        <w:tabs>
          <w:tab w:val="num" w:pos="284"/>
        </w:tabs>
        <w:ind w:left="340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3F91"/>
    <w:rsid w:val="000056C5"/>
    <w:rsid w:val="000A24FC"/>
    <w:rsid w:val="000C75B6"/>
    <w:rsid w:val="000D5B60"/>
    <w:rsid w:val="00105AF0"/>
    <w:rsid w:val="00113E15"/>
    <w:rsid w:val="00124FD0"/>
    <w:rsid w:val="001316AA"/>
    <w:rsid w:val="00140098"/>
    <w:rsid w:val="00143F91"/>
    <w:rsid w:val="001752E8"/>
    <w:rsid w:val="001A0D1B"/>
    <w:rsid w:val="001A1635"/>
    <w:rsid w:val="001C71FC"/>
    <w:rsid w:val="001D22FA"/>
    <w:rsid w:val="001E546E"/>
    <w:rsid w:val="001F6773"/>
    <w:rsid w:val="0021370B"/>
    <w:rsid w:val="00264DB1"/>
    <w:rsid w:val="002C045D"/>
    <w:rsid w:val="002F0287"/>
    <w:rsid w:val="0032309E"/>
    <w:rsid w:val="00324D0B"/>
    <w:rsid w:val="003256E7"/>
    <w:rsid w:val="00330FF8"/>
    <w:rsid w:val="00386B06"/>
    <w:rsid w:val="0039077A"/>
    <w:rsid w:val="00400C68"/>
    <w:rsid w:val="00420815"/>
    <w:rsid w:val="004274ED"/>
    <w:rsid w:val="0043416D"/>
    <w:rsid w:val="004C69F3"/>
    <w:rsid w:val="00500201"/>
    <w:rsid w:val="00504DBD"/>
    <w:rsid w:val="00506857"/>
    <w:rsid w:val="00525CAC"/>
    <w:rsid w:val="005318A5"/>
    <w:rsid w:val="0054135A"/>
    <w:rsid w:val="00542C18"/>
    <w:rsid w:val="00547EBD"/>
    <w:rsid w:val="00560BD7"/>
    <w:rsid w:val="00567C7C"/>
    <w:rsid w:val="005A31C7"/>
    <w:rsid w:val="005B523D"/>
    <w:rsid w:val="005F4B1D"/>
    <w:rsid w:val="0060548E"/>
    <w:rsid w:val="0061412B"/>
    <w:rsid w:val="00653EAA"/>
    <w:rsid w:val="00666B81"/>
    <w:rsid w:val="006D184B"/>
    <w:rsid w:val="007A7F41"/>
    <w:rsid w:val="007B2345"/>
    <w:rsid w:val="007E6E3A"/>
    <w:rsid w:val="00811B26"/>
    <w:rsid w:val="00814423"/>
    <w:rsid w:val="00860F17"/>
    <w:rsid w:val="0086366E"/>
    <w:rsid w:val="008E3E59"/>
    <w:rsid w:val="0092760B"/>
    <w:rsid w:val="00955702"/>
    <w:rsid w:val="00955720"/>
    <w:rsid w:val="00961231"/>
    <w:rsid w:val="00974314"/>
    <w:rsid w:val="00974BD4"/>
    <w:rsid w:val="0098162A"/>
    <w:rsid w:val="009A4439"/>
    <w:rsid w:val="009D4768"/>
    <w:rsid w:val="00A22A8C"/>
    <w:rsid w:val="00A62C1A"/>
    <w:rsid w:val="00A66EDB"/>
    <w:rsid w:val="00AC1ED6"/>
    <w:rsid w:val="00B12AAE"/>
    <w:rsid w:val="00B238F1"/>
    <w:rsid w:val="00B44BF0"/>
    <w:rsid w:val="00BB2252"/>
    <w:rsid w:val="00BC35C6"/>
    <w:rsid w:val="00BC52A0"/>
    <w:rsid w:val="00BE1A08"/>
    <w:rsid w:val="00C470D2"/>
    <w:rsid w:val="00C6429E"/>
    <w:rsid w:val="00C70450"/>
    <w:rsid w:val="00CA67D0"/>
    <w:rsid w:val="00CB07C3"/>
    <w:rsid w:val="00CC1EB7"/>
    <w:rsid w:val="00CD027E"/>
    <w:rsid w:val="00CF54A5"/>
    <w:rsid w:val="00D05FEA"/>
    <w:rsid w:val="00D413DD"/>
    <w:rsid w:val="00DA25EA"/>
    <w:rsid w:val="00DD419C"/>
    <w:rsid w:val="00DF3A6D"/>
    <w:rsid w:val="00E46192"/>
    <w:rsid w:val="00E46E2A"/>
    <w:rsid w:val="00E82D51"/>
    <w:rsid w:val="00E9219B"/>
    <w:rsid w:val="00E96E91"/>
    <w:rsid w:val="00EC212A"/>
    <w:rsid w:val="00ED791D"/>
    <w:rsid w:val="00F17285"/>
    <w:rsid w:val="00F2702D"/>
    <w:rsid w:val="00F92BEC"/>
    <w:rsid w:val="00FD7C2E"/>
    <w:rsid w:val="00FE45B4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897659"/>
  <w15:docId w15:val="{575BF8DA-C3E4-4068-BCDA-40541848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A3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rsid w:val="00ED791D"/>
    <w:rPr>
      <w:rFonts w:ascii="Cambria" w:hAnsi="Cambria"/>
      <w:sz w:val="18"/>
      <w:szCs w:val="18"/>
    </w:rPr>
  </w:style>
  <w:style w:type="character" w:customStyle="1" w:styleId="a6">
    <w:name w:val="註解方塊文字 字元"/>
    <w:link w:val="a5"/>
    <w:rsid w:val="00ED791D"/>
    <w:rPr>
      <w:rFonts w:ascii="Cambria" w:eastAsia="新細明體" w:hAnsi="Cambria" w:cs="Times New Roman"/>
      <w:kern w:val="2"/>
      <w:sz w:val="18"/>
      <w:szCs w:val="18"/>
    </w:rPr>
  </w:style>
  <w:style w:type="table" w:styleId="1-1">
    <w:name w:val="Grid Table 1 Light Accent 1"/>
    <w:basedOn w:val="a1"/>
    <w:uiPriority w:val="46"/>
    <w:rsid w:val="005F4B1D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009;&#20107;&#29031;&#29255;&#22909;&#22909;&#36028;\&#25991;&#20214;&#31684;&#26412;\&#21009;&#26696;&#29694;&#22580;&#29031;&#29255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刑案現場照片.dot</Template>
  <TotalTime>17894</TotalTime>
  <Pages>1</Pages>
  <Words>30</Words>
  <Characters>171</Characters>
  <Application>Microsoft Office Word</Application>
  <DocSecurity>0</DocSecurity>
  <Lines>1</Lines>
  <Paragraphs>1</Paragraphs>
  <ScaleCrop>false</ScaleCrop>
  <Company>臺東縣警察局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刑案現場照片</dc:title>
  <dc:creator>蔡明憲</dc:creator>
  <cp:lastModifiedBy>蔡明憲</cp:lastModifiedBy>
  <cp:revision>30</cp:revision>
  <cp:lastPrinted>2025-03-10T03:33:00Z</cp:lastPrinted>
  <dcterms:created xsi:type="dcterms:W3CDTF">2020-12-24T14:23:00Z</dcterms:created>
  <dcterms:modified xsi:type="dcterms:W3CDTF">2025-05-08T08:01:00Z</dcterms:modified>
</cp:coreProperties>
</file>